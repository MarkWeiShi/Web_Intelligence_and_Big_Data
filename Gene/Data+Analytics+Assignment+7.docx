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56" w:rsidRDefault="00DE4B56" w:rsidP="0061696D">
      <w:pPr>
        <w:widowControl w:val="0"/>
        <w:autoSpaceDE w:val="0"/>
        <w:autoSpaceDN w:val="0"/>
        <w:adjustRightInd w:val="0"/>
        <w:spacing w:after="30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Data Analytics Assignment (for HW7)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Predict the Ethnicity of Individuals from their Genes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 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============================================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It is now possible to get the DNA sequence of an individual at a reasonable cost.  An individual's genetic make-up determines a number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of charactersistics - eye colour, propensity for certain diseases, response to treatment and so on.  In this problem, you are given a subset of genetic information for several individuals. For some of the individuals you are also told their ethinicity.  Your task is to figure out the ethnicity of the other individuals.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information provided is as follows: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1. For each individual the presence (1) or absence (0) of a  genetic variation at a particular position on chromosome 6 is provided.  In some cases, information for an individual at a particular position is not available and this represented as ? (missing).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2. Information is provided for approximately 204000 positions. These are   your features.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3. The training set has data for 139 individuals along with their ethnicity.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4. The test (prediction) set has data for 11 individuals.  You have to predict the ethnicity for these individuals and enter your answers via HW7.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 Sets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-----------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 training set is available here: </w:t>
      </w:r>
      <w:hyperlink r:id="rId4" w:history="1">
        <w:r>
          <w:rPr>
            <w:rFonts w:ascii="Helvetica Neue" w:hAnsi="Helvetica Neue" w:cs="Helvetica Neue"/>
            <w:color w:val="2250A8"/>
            <w:sz w:val="28"/>
            <w:szCs w:val="28"/>
          </w:rPr>
          <w:t>genestrain.tab.zip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> (6.2 Mb)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 test set is available here: </w:t>
      </w:r>
      <w:hyperlink r:id="rId5" w:history="1">
        <w:r>
          <w:rPr>
            <w:rFonts w:ascii="Helvetica Neue" w:hAnsi="Helvetica Neue" w:cs="Helvetica Neue"/>
            <w:color w:val="2250A8"/>
            <w:sz w:val="28"/>
            <w:szCs w:val="28"/>
          </w:rPr>
          <w:t>genesblind.tab.zip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> (1.2 Mb)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 Format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-----------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(Note: Data sets are .tab files in the tab-separated format that can be read into Orange):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Both the training and test data files have a header line which is a tab-separated line of column/feature names: For example '6_10000005' indicates that the column describes the presence or absence of variations at position 10000005 on chromosome #6.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Entries in the second header line indicate the type of column (in this case all features are 'discrete').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Entries in the third header line indicate the nature of each column: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 ' ' for most columns that contain a feature, and 'class' for the first column as it contains the actual class labels (i.e., ethnicities of the individuals in each row).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These header lines are followed by lines containing feature values (0, 1, or ?) for each genetic feature of an individual.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 the training set file the first column, which denotes the class label, is a three-letter code with one of the following values: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CEU is Northern and Western European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GIH is Gujarati Indian from Houston 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JPT is Japanese in Tokyo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ASW is Americans of African Ancestry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YRI is Yoruba in Ibadan, Nigera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 the test file the ethnicity column also exists but is blank. 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=========================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For the purposes of your HW answer 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alone</w:t>
      </w:r>
      <w:r>
        <w:rPr>
          <w:rFonts w:ascii="Helvetica Neue" w:hAnsi="Helvetica Neue" w:cs="Helvetica Neue"/>
          <w:color w:val="262626"/>
          <w:sz w:val="28"/>
          <w:szCs w:val="28"/>
        </w:rPr>
        <w:t>, each three letter code is to be marked with a NUMERIC VALUE  as indicated in the table below: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CEU is Northern and Western European -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0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GIH is Gujarati Indian from Houston -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1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JPT is Japanese in Tokyo -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2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ASW is Americans of African Ancestry -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3</w:t>
      </w:r>
    </w:p>
    <w:p w:rsidR="00DE4B56" w:rsidRDefault="00DE4B56" w:rsidP="0061696D">
      <w:pPr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 YRI is Yoruba in Ibadan, Nigera –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4</w:t>
      </w:r>
    </w:p>
    <w:p w:rsidR="00DE4B56" w:rsidRDefault="00DE4B56" w:rsidP="0061696D">
      <w:pPr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</w:p>
    <w:p w:rsidR="00DE4B56" w:rsidRDefault="00DE4B56" w:rsidP="0061696D">
      <w:pPr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YOU MUST USE THE ABOVE NUMERIC VALUES TO ENCODE YOUR ANSWER. Note: This numeric value has no presence in the test or training data.</w:t>
      </w:r>
    </w:p>
    <w:p w:rsidR="00DE4B56" w:rsidRDefault="00DE4B56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DE4B56" w:rsidRDefault="00DE4B56" w:rsidP="0061696D"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Task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: For each of the individuals in the test file, predict their ethnicity as CEU, GIH, JPT, ASW or YRI and enter your answers in HW7 </w:t>
      </w:r>
      <w:r>
        <w:rPr>
          <w:rFonts w:ascii="Helvetica Neue" w:hAnsi="Helvetica Neue" w:cs="Helvetica Neue"/>
          <w:color w:val="262626"/>
          <w:sz w:val="28"/>
          <w:szCs w:val="28"/>
          <w:u w:val="single"/>
        </w:rPr>
        <w:t>in exactly the order that the 11 individuals appear in the test file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. So, for </w:t>
      </w:r>
      <w:r>
        <w:rPr>
          <w:rFonts w:ascii="Helvetica Neue" w:hAnsi="Helvetica Neue" w:cs="Helvetica Neue"/>
          <w:b/>
          <w:bCs/>
          <w:i/>
          <w:iCs/>
          <w:color w:val="262626"/>
          <w:sz w:val="28"/>
          <w:szCs w:val="28"/>
        </w:rPr>
        <w:t>example</w:t>
      </w:r>
      <w:r>
        <w:rPr>
          <w:rFonts w:ascii="Helvetica Neue" w:hAnsi="Helvetica Neue" w:cs="Helvetica Neue"/>
          <w:color w:val="262626"/>
          <w:sz w:val="28"/>
          <w:szCs w:val="28"/>
        </w:rPr>
        <w:t>, if your prediction is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CEU, GIH, JPT, ASW, YRI CEU, GIH, JPT, ASW, YRI, CEU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, you should enter your answer as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0 1 2 3 4 0 1 2 3 4 0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(i.e. numbers separated by a space - no commas, tabs or anything else, just as space between single digit numbers).</w:t>
      </w:r>
      <w:bookmarkStart w:id="0" w:name="_GoBack"/>
      <w:bookmarkEnd w:id="0"/>
    </w:p>
    <w:sectPr w:rsidR="00DE4B56" w:rsidSect="00ED2D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｣ﾍ｣ﾓ ﾃｯ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96D"/>
    <w:rsid w:val="0028444F"/>
    <w:rsid w:val="00353435"/>
    <w:rsid w:val="0061696D"/>
    <w:rsid w:val="00862077"/>
    <w:rsid w:val="00D14771"/>
    <w:rsid w:val="00DE4B56"/>
    <w:rsid w:val="00ED2DC2"/>
    <w:rsid w:val="00F9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｣ﾍ｣ﾓ ﾃｯ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771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ark-public.s3.amazonaws.com/bigdata/EthinicityDataSet/genesblind.tab.zip" TargetMode="External"/><Relationship Id="rId4" Type="http://schemas.openxmlformats.org/officeDocument/2006/relationships/hyperlink" Target="https://spark-public.s3.amazonaws.com/bigdata/EthinicityDataSet/genestrain.tab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559</Words>
  <Characters>3187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Assignment (for HW7)</dc:title>
  <dc:subject/>
  <dc:creator>Changqing Ye</dc:creator>
  <cp:keywords/>
  <dc:description/>
  <cp:lastModifiedBy>susu</cp:lastModifiedBy>
  <cp:revision>2</cp:revision>
  <dcterms:created xsi:type="dcterms:W3CDTF">2013-09-30T21:33:00Z</dcterms:created>
  <dcterms:modified xsi:type="dcterms:W3CDTF">2013-09-30T21:33:00Z</dcterms:modified>
</cp:coreProperties>
</file>